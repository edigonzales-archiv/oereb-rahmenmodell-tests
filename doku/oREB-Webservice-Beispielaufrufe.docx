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4F" w:rsidRPr="0026614F" w:rsidRDefault="00A963B6" w:rsidP="005E79F1">
      <w:pPr>
        <w:pStyle w:val="OrtDatumInit"/>
      </w:pPr>
      <w:sdt>
        <w:sdtPr>
          <w:alias w:val="StandortWahl"/>
          <w:tag w:val="StandortWahl"/>
          <w:id w:val="-254826928"/>
          <w:placeholder>
            <w:docPart w:val="0B8035624A2242BC8E24C122D480BA4B"/>
          </w:placeholder>
          <w:dropDownList>
            <w:listItem w:displayText="Luzern" w:value="Luzern"/>
            <w:listItem w:displayText="Stans" w:value="Stans"/>
            <w:listItem w:displayText="Sarnen" w:value="Sarnen"/>
            <w:listItem w:displayText="Dagmersellen" w:value="Dagmersellen"/>
          </w:dropDownList>
        </w:sdtPr>
        <w:sdtEndPr/>
        <w:sdtContent>
          <w:r>
            <w:t>Stans</w:t>
          </w:r>
        </w:sdtContent>
      </w:sdt>
      <w:r w:rsidR="0026614F" w:rsidRPr="00973CC5">
        <w:t xml:space="preserve">, </w:t>
      </w:r>
      <w:r w:rsidR="0026614F" w:rsidRPr="0026614F">
        <w:fldChar w:fldCharType="begin"/>
      </w:r>
      <w:r w:rsidR="0026614F" w:rsidRPr="0026614F">
        <w:instrText xml:space="preserve"> CREATEDATE  \@ "d. MMMM yyyy"  \* MERGEFORMAT </w:instrText>
      </w:r>
      <w:r w:rsidR="0026614F" w:rsidRPr="0026614F">
        <w:fldChar w:fldCharType="separate"/>
      </w:r>
      <w:r>
        <w:rPr>
          <w:noProof/>
        </w:rPr>
        <w:t>31. August 2017</w:t>
      </w:r>
      <w:r w:rsidR="0026614F" w:rsidRPr="0026614F">
        <w:fldChar w:fldCharType="end"/>
      </w:r>
    </w:p>
    <w:p w:rsidR="00A963B6" w:rsidRDefault="00A963B6" w:rsidP="00A963B6">
      <w:pPr>
        <w:pStyle w:val="Titel"/>
      </w:pPr>
    </w:p>
    <w:p w:rsidR="00A963B6" w:rsidRPr="00A963B6" w:rsidRDefault="00A963B6" w:rsidP="00A963B6">
      <w:pPr>
        <w:pStyle w:val="Titel"/>
      </w:pPr>
      <w:r w:rsidRPr="00A963B6">
        <w:t>Beispiel Aufrufe ÖREB Webservice 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  <w:hyperlink r:id="rId9" w:history="1">
        <w:r w:rsidRPr="00A963B6">
          <w:rPr>
            <w:rFonts w:ascii="Calibri" w:hAnsi="Calibri" w:cs="Calibri"/>
            <w:color w:val="0000FF"/>
            <w:u w:val="single"/>
          </w:rPr>
          <w:t>https://gca-app.geocentrale.com/oereb/capabilities</w:t>
        </w:r>
      </w:hyperlink>
      <w:r w:rsidRPr="00A963B6">
        <w:rPr>
          <w:rFonts w:ascii="Calibri" w:hAnsi="Calibri" w:cs="Calibri"/>
        </w:rPr>
        <w:t xml:space="preserve"> 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  <w:hyperlink r:id="rId10" w:history="1">
        <w:r w:rsidRPr="00A963B6">
          <w:rPr>
            <w:rFonts w:ascii="Calibri" w:hAnsi="Calibri" w:cs="Calibri"/>
            <w:color w:val="0000FF"/>
            <w:u w:val="single"/>
          </w:rPr>
          <w:t>https://gca-app.geocentrale.com/oereb/versions</w:t>
        </w:r>
      </w:hyperlink>
      <w:r w:rsidRPr="00A963B6">
        <w:rPr>
          <w:rFonts w:ascii="Calibri" w:hAnsi="Calibri" w:cs="Calibri"/>
        </w:rPr>
        <w:t xml:space="preserve"> 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  <w:r w:rsidRPr="00A963B6">
        <w:rPr>
          <w:rFonts w:ascii="Calibri" w:hAnsi="Calibri" w:cs="Calibri"/>
        </w:rPr>
        <w:t xml:space="preserve"> 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  <w:hyperlink r:id="rId11" w:history="1">
        <w:r w:rsidRPr="00A963B6">
          <w:rPr>
            <w:rFonts w:ascii="Calibri" w:hAnsi="Calibri" w:cs="Calibri"/>
            <w:color w:val="0000FF"/>
            <w:u w:val="single"/>
          </w:rPr>
          <w:t>https://gca-app.geocentrale.com/oereb/getegrid/NW0200001501/945</w:t>
        </w:r>
      </w:hyperlink>
      <w:r w:rsidRPr="00A963B6">
        <w:rPr>
          <w:rFonts w:ascii="Calibri" w:hAnsi="Calibri" w:cs="Calibri"/>
        </w:rPr>
        <w:t xml:space="preserve">  (</w:t>
      </w:r>
      <w:proofErr w:type="spellStart"/>
      <w:r w:rsidRPr="00A963B6">
        <w:rPr>
          <w:rFonts w:ascii="Calibri" w:hAnsi="Calibri" w:cs="Calibri"/>
        </w:rPr>
        <w:t>NBIdent</w:t>
      </w:r>
      <w:proofErr w:type="spellEnd"/>
      <w:r w:rsidRPr="00A963B6">
        <w:rPr>
          <w:rFonts w:ascii="Calibri" w:hAnsi="Calibri" w:cs="Calibri"/>
        </w:rPr>
        <w:t>/Parzellennummer)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  <w:hyperlink r:id="rId12" w:history="1">
        <w:r w:rsidRPr="00A963B6">
          <w:rPr>
            <w:rFonts w:ascii="Calibri" w:hAnsi="Calibri" w:cs="Calibri"/>
            <w:color w:val="0000FF"/>
            <w:u w:val="single"/>
          </w:rPr>
          <w:t>https://gca-app.geocentrale.com/oereb/getegrid/?XY=2672982.6870916,1199335.1157455</w:t>
        </w:r>
      </w:hyperlink>
      <w:r>
        <w:rPr>
          <w:rFonts w:ascii="Calibri" w:hAnsi="Calibri" w:cs="Calibri"/>
        </w:rPr>
        <w:t xml:space="preserve"> (Resultat</w:t>
      </w:r>
      <w:r w:rsidRPr="00A963B6">
        <w:rPr>
          <w:rFonts w:ascii="Calibri" w:hAnsi="Calibri" w:cs="Calibri"/>
        </w:rPr>
        <w:t>: Baurecht und Parzelle)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  <w:hyperlink r:id="rId13" w:history="1">
        <w:r w:rsidRPr="00A963B6">
          <w:rPr>
            <w:rFonts w:ascii="Calibri" w:hAnsi="Calibri" w:cs="Calibri"/>
            <w:color w:val="0000FF"/>
            <w:u w:val="single"/>
          </w:rPr>
          <w:t>https://gca-app.geocentrale.com/oereb/getegrid/?GNSS=46.973220,8.416611</w:t>
        </w:r>
      </w:hyperlink>
      <w:r w:rsidRPr="00A963B6">
        <w:rPr>
          <w:rFonts w:ascii="Calibri" w:hAnsi="Calibri" w:cs="Calibri"/>
        </w:rPr>
        <w:t xml:space="preserve"> 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  <w:hyperlink r:id="rId14" w:history="1">
        <w:r w:rsidRPr="00A963B6">
          <w:rPr>
            <w:rFonts w:ascii="Calibri" w:hAnsi="Calibri" w:cs="Calibri"/>
            <w:color w:val="0000FF"/>
            <w:u w:val="single"/>
          </w:rPr>
          <w:t>https://gca-app.geocentrale.com/oereb/getegrid/6375/Kirchweg/12</w:t>
        </w:r>
      </w:hyperlink>
      <w:r w:rsidRPr="00A963B6">
        <w:rPr>
          <w:rFonts w:ascii="Calibri" w:hAnsi="Calibri" w:cs="Calibri"/>
        </w:rPr>
        <w:t xml:space="preserve"> (Strasse Hausnummer)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  <w:lang w:val="fr-CH"/>
        </w:rPr>
      </w:pPr>
      <w:hyperlink r:id="rId15" w:history="1">
        <w:r w:rsidRPr="00A963B6">
          <w:rPr>
            <w:rFonts w:ascii="Calibri" w:hAnsi="Calibri" w:cs="Calibri"/>
            <w:color w:val="0000FF"/>
            <w:u w:val="single"/>
            <w:lang w:val="fr-CH"/>
          </w:rPr>
          <w:t>https://gca-app.geocentrale.com/oereb/getegrid/6375/Kirchweg</w:t>
        </w:r>
      </w:hyperlink>
      <w:r w:rsidRPr="00A963B6">
        <w:rPr>
          <w:rFonts w:ascii="Calibri" w:hAnsi="Calibri" w:cs="Calibri"/>
          <w:lang w:val="fr-CH"/>
        </w:rPr>
        <w:t xml:space="preserve">  (Strasse)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  <w:lang w:val="fr-CH"/>
        </w:rPr>
      </w:pPr>
      <w:hyperlink r:id="rId16" w:history="1">
        <w:r w:rsidRPr="00A963B6">
          <w:rPr>
            <w:rFonts w:ascii="Calibri" w:hAnsi="Calibri" w:cs="Calibri"/>
            <w:color w:val="0000FF"/>
            <w:u w:val="single"/>
            <w:lang w:val="fr-CH"/>
          </w:rPr>
          <w:t>https://gca-app.geocentrale.com/oereb/extract/full/pdf/CH710574347858</w:t>
        </w:r>
      </w:hyperlink>
      <w:r w:rsidRPr="00A963B6">
        <w:rPr>
          <w:rFonts w:ascii="Calibri" w:hAnsi="Calibri" w:cs="Calibri"/>
          <w:lang w:val="fr-CH"/>
        </w:rPr>
        <w:t xml:space="preserve"> 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  <w:lang w:val="fr-CH"/>
        </w:rPr>
      </w:pPr>
      <w:hyperlink r:id="rId17" w:history="1">
        <w:r w:rsidRPr="00A963B6">
          <w:rPr>
            <w:rFonts w:ascii="Calibri" w:hAnsi="Calibri" w:cs="Calibri"/>
            <w:color w:val="0000FF"/>
            <w:u w:val="single"/>
            <w:lang w:val="fr-CH"/>
          </w:rPr>
          <w:t>https://gca-app.geocentrale.com/oereb/extract/reduced/pdf/CH710574347858</w:t>
        </w:r>
      </w:hyperlink>
      <w:r w:rsidRPr="00A963B6">
        <w:rPr>
          <w:rFonts w:ascii="Calibri" w:hAnsi="Calibri" w:cs="Calibri"/>
          <w:lang w:val="fr-CH"/>
        </w:rPr>
        <w:t xml:space="preserve"> 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  <w:lang w:val="fr-CH"/>
        </w:rPr>
      </w:pPr>
      <w:hyperlink r:id="rId18" w:history="1">
        <w:r w:rsidRPr="00A963B6">
          <w:rPr>
            <w:rFonts w:ascii="Calibri" w:hAnsi="Calibri" w:cs="Calibri"/>
            <w:color w:val="0000FF"/>
            <w:u w:val="single"/>
            <w:lang w:val="fr-CH"/>
          </w:rPr>
          <w:t>https://gca-app.geocentrale.com/oereb/getegrid/NW0200001501/945</w:t>
        </w:r>
      </w:hyperlink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  <w:lang w:val="fr-CH"/>
        </w:rPr>
      </w:pPr>
      <w:hyperlink r:id="rId19" w:history="1">
        <w:r w:rsidRPr="00A963B6">
          <w:rPr>
            <w:rFonts w:ascii="Calibri" w:hAnsi="Calibri" w:cs="Calibri"/>
            <w:color w:val="0000FF"/>
            <w:u w:val="single"/>
            <w:lang w:val="fr-CH"/>
          </w:rPr>
          <w:t>https://gca-app.geocentrale.com/oereb/extract/reduced/pdf/NW0200001501/945</w:t>
        </w:r>
      </w:hyperlink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  <w:lang w:val="fr-CH"/>
        </w:rPr>
      </w:pPr>
      <w:r w:rsidRPr="00A963B6">
        <w:rPr>
          <w:rFonts w:ascii="Calibri" w:hAnsi="Calibri" w:cs="Calibri"/>
          <w:lang w:val="fr-CH"/>
        </w:rPr>
        <w:t xml:space="preserve"> </w:t>
      </w:r>
    </w:p>
    <w:p w:rsidR="00A963B6" w:rsidRDefault="00A963B6" w:rsidP="00A963B6">
      <w:pPr>
        <w:spacing w:after="0"/>
        <w:jc w:val="left"/>
        <w:rPr>
          <w:rFonts w:ascii="Calibri" w:hAnsi="Calibri" w:cs="Calibri"/>
        </w:rPr>
      </w:pP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  <w:r w:rsidRPr="00A963B6">
        <w:rPr>
          <w:rFonts w:ascii="Calibri" w:hAnsi="Calibri" w:cs="Calibri"/>
        </w:rPr>
        <w:t>Wir haben den bundeskonformen Service um diverse Parameter erweitert, damit wir auch unsere Anwendungen abdecken können, einige Beispiele: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  <w:bookmarkStart w:id="0" w:name="_GoBack"/>
      <w:bookmarkEnd w:id="0"/>
      <w:r w:rsidRPr="00A963B6">
        <w:rPr>
          <w:rFonts w:ascii="Calibri" w:hAnsi="Calibri" w:cs="Calibri"/>
        </w:rPr>
        <w:t> 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  <w:hyperlink r:id="rId20" w:history="1">
        <w:r w:rsidRPr="00A963B6">
          <w:rPr>
            <w:rFonts w:ascii="Calibri" w:hAnsi="Calibri" w:cs="Calibri"/>
            <w:color w:val="0000FF"/>
            <w:u w:val="single"/>
          </w:rPr>
          <w:t>https://gca-app.geocentrale.com/oereb/getegrid/?XY=2672982.6870916,1199335.1157455&amp;radius=100</w:t>
        </w:r>
      </w:hyperlink>
      <w:r w:rsidRPr="00A963B6">
        <w:rPr>
          <w:rFonts w:ascii="Calibri" w:hAnsi="Calibri" w:cs="Calibri"/>
        </w:rPr>
        <w:t xml:space="preserve"> (Radius </w:t>
      </w:r>
      <w:proofErr w:type="spellStart"/>
      <w:r w:rsidRPr="00A963B6">
        <w:rPr>
          <w:rFonts w:ascii="Calibri" w:hAnsi="Calibri" w:cs="Calibri"/>
        </w:rPr>
        <w:t>gegebüber</w:t>
      </w:r>
      <w:proofErr w:type="spellEnd"/>
      <w:r w:rsidRPr="00A963B6">
        <w:rPr>
          <w:rFonts w:ascii="Calibri" w:hAnsi="Calibri" w:cs="Calibri"/>
        </w:rPr>
        <w:t xml:space="preserve"> dem Bundesservice definierbar)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  <w:hyperlink r:id="rId21" w:history="1">
        <w:r w:rsidRPr="00A963B6">
          <w:rPr>
            <w:rFonts w:ascii="Calibri" w:hAnsi="Calibri" w:cs="Calibri"/>
            <w:color w:val="0000FF"/>
            <w:u w:val="single"/>
          </w:rPr>
          <w:t>https://gca-app.geocentrale.com/oereb/extract/full/pdf/CH710574347858?response=mimetype&amp;appendixAttached=true</w:t>
        </w:r>
      </w:hyperlink>
      <w:r w:rsidRPr="00A963B6">
        <w:rPr>
          <w:rFonts w:ascii="Calibri" w:hAnsi="Calibri" w:cs="Calibri"/>
        </w:rPr>
        <w:t xml:space="preserve"> 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  <w:hyperlink r:id="rId22" w:history="1">
        <w:r w:rsidRPr="00A963B6">
          <w:rPr>
            <w:rFonts w:ascii="Calibri" w:hAnsi="Calibri" w:cs="Calibri"/>
            <w:color w:val="0000FF"/>
            <w:u w:val="single"/>
          </w:rPr>
          <w:t>https://gca-app.geocentrale.com/oereb/extract/reduced/html/CH710574347858?response=mimetype</w:t>
        </w:r>
      </w:hyperlink>
      <w:r w:rsidRPr="00A963B6">
        <w:rPr>
          <w:rFonts w:ascii="Calibri" w:hAnsi="Calibri" w:cs="Calibri"/>
        </w:rPr>
        <w:t xml:space="preserve"> 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  <w:hyperlink r:id="rId23" w:history="1">
        <w:r w:rsidRPr="00A963B6">
          <w:rPr>
            <w:rFonts w:ascii="Calibri" w:hAnsi="Calibri" w:cs="Calibri"/>
            <w:color w:val="0000FF"/>
            <w:u w:val="single"/>
          </w:rPr>
          <w:t>https://gca-app.geocentrale.com/oereb/extract/reduced/xml/CH710574347858?response=mimetype</w:t>
        </w:r>
      </w:hyperlink>
      <w:r w:rsidRPr="00A963B6">
        <w:rPr>
          <w:rFonts w:ascii="Calibri" w:hAnsi="Calibri" w:cs="Calibri"/>
        </w:rPr>
        <w:t xml:space="preserve"> 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  <w:hyperlink r:id="rId24" w:history="1">
        <w:r w:rsidRPr="00A963B6">
          <w:rPr>
            <w:rFonts w:ascii="Calibri" w:hAnsi="Calibri" w:cs="Calibri"/>
            <w:color w:val="0000FF"/>
            <w:u w:val="single"/>
          </w:rPr>
          <w:t>https://gca-app.geocentrale.com/oereb/extract/reduced/pdf/CH710574347858?response=mimetype</w:t>
        </w:r>
      </w:hyperlink>
      <w:r w:rsidRPr="00A963B6">
        <w:rPr>
          <w:rFonts w:ascii="Calibri" w:hAnsi="Calibri" w:cs="Calibri"/>
        </w:rPr>
        <w:t xml:space="preserve"> 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  <w:hyperlink r:id="rId25" w:history="1">
        <w:r w:rsidRPr="00A963B6">
          <w:rPr>
            <w:rFonts w:ascii="Calibri" w:hAnsi="Calibri" w:cs="Calibri"/>
            <w:color w:val="0000FF"/>
            <w:u w:val="single"/>
          </w:rPr>
          <w:t>https://gca-app.geocentrale.com/oereb/extract/reduced/pdfa1a/CH710574347858?response=mimetype</w:t>
        </w:r>
      </w:hyperlink>
      <w:r w:rsidRPr="00A963B6">
        <w:rPr>
          <w:rFonts w:ascii="Calibri" w:hAnsi="Calibri" w:cs="Calibri"/>
        </w:rPr>
        <w:t xml:space="preserve"> </w:t>
      </w:r>
    </w:p>
    <w:p w:rsidR="00A963B6" w:rsidRPr="00A963B6" w:rsidRDefault="00A963B6" w:rsidP="00A963B6">
      <w:pPr>
        <w:spacing w:after="0"/>
        <w:jc w:val="left"/>
        <w:rPr>
          <w:rFonts w:ascii="Calibri" w:hAnsi="Calibri" w:cs="Calibri"/>
        </w:rPr>
      </w:pPr>
      <w:hyperlink r:id="rId26" w:history="1">
        <w:r w:rsidRPr="00A963B6">
          <w:rPr>
            <w:rFonts w:ascii="Calibri" w:hAnsi="Calibri" w:cs="Calibri"/>
            <w:color w:val="0000FF"/>
            <w:u w:val="single"/>
          </w:rPr>
          <w:t>https://gca-app.geocentrale.com/oereb/extract/reduced/json/CH710574347858/?response=mimetype</w:t>
        </w:r>
      </w:hyperlink>
      <w:r w:rsidRPr="00A963B6">
        <w:rPr>
          <w:rFonts w:ascii="Calibri" w:hAnsi="Calibri" w:cs="Calibri"/>
        </w:rPr>
        <w:t xml:space="preserve"> </w:t>
      </w:r>
    </w:p>
    <w:p w:rsidR="00A963B6" w:rsidRPr="00A963B6" w:rsidRDefault="00A963B6" w:rsidP="00A963B6">
      <w:pPr>
        <w:spacing w:after="200" w:line="276" w:lineRule="auto"/>
        <w:jc w:val="left"/>
        <w:rPr>
          <w:rFonts w:asciiTheme="minorHAnsi" w:hAnsiTheme="minorHAnsi"/>
          <w:lang w:eastAsia="en-US"/>
        </w:rPr>
      </w:pPr>
    </w:p>
    <w:p w:rsidR="00676BED" w:rsidRDefault="00676BED" w:rsidP="00FB6BB7">
      <w:pPr>
        <w:pStyle w:val="AdressleisteFirma"/>
      </w:pPr>
    </w:p>
    <w:sectPr w:rsidR="00676BED" w:rsidSect="00545EC9">
      <w:headerReference w:type="even" r:id="rId27"/>
      <w:headerReference w:type="default" r:id="rId28"/>
      <w:footerReference w:type="default" r:id="rId29"/>
      <w:headerReference w:type="first" r:id="rId30"/>
      <w:pgSz w:w="11906" w:h="16838" w:code="9"/>
      <w:pgMar w:top="1418" w:right="851" w:bottom="1134" w:left="1418" w:header="39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3B6" w:rsidRDefault="00A963B6" w:rsidP="00E6009B">
      <w:r>
        <w:separator/>
      </w:r>
    </w:p>
  </w:endnote>
  <w:endnote w:type="continuationSeparator" w:id="0">
    <w:p w:rsidR="00A963B6" w:rsidRDefault="00A963B6" w:rsidP="00E6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20B0500000000000000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55 Roman">
    <w:panose1 w:val="020B0500000000000000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B69" w:rsidRPr="00EC5971" w:rsidRDefault="00CF4B69" w:rsidP="003E47DC">
    <w:pPr>
      <w:pStyle w:val="Fuzeile"/>
      <w:spacing w:after="0"/>
      <w:jc w:val="left"/>
      <w:rPr>
        <w:rFonts w:ascii="Frutiger 55 Roman" w:hAnsi="Frutiger 55 Roman"/>
        <w:b/>
      </w:rPr>
    </w:pPr>
    <w:r w:rsidRPr="00EC5971">
      <w:rPr>
        <w:rFonts w:ascii="Frutiger 55 Roman" w:hAnsi="Frutiger 55 Roman"/>
        <w:b/>
      </w:rPr>
      <w:t>Trigonet AG</w:t>
    </w:r>
  </w:p>
  <w:p w:rsidR="00CF4B69" w:rsidRPr="000F0684" w:rsidRDefault="00CF4B69" w:rsidP="003E47DC">
    <w:pPr>
      <w:pStyle w:val="Fuzeile"/>
      <w:spacing w:after="0"/>
      <w:jc w:val="left"/>
      <w:rPr>
        <w:rFonts w:ascii="Frutiger 55 Roman" w:hAnsi="Frutiger 55 Roman"/>
      </w:rPr>
    </w:pPr>
    <w:r w:rsidRPr="000F0684">
      <w:rPr>
        <w:rFonts w:ascii="Frutiger 55 Roman" w:hAnsi="Frutiger 55 Roman"/>
      </w:rPr>
      <w:fldChar w:fldCharType="begin"/>
    </w:r>
    <w:r w:rsidRPr="000F0684">
      <w:rPr>
        <w:rFonts w:ascii="Frutiger 55 Roman" w:hAnsi="Frutiger 55 Roman"/>
      </w:rPr>
      <w:instrText xml:space="preserve"> DOCVARIABLE  Strasse  \* MERGEFORMAT </w:instrText>
    </w:r>
    <w:r w:rsidRPr="000F0684">
      <w:rPr>
        <w:rFonts w:ascii="Frutiger 55 Roman" w:hAnsi="Frutiger 55 Roman"/>
      </w:rPr>
      <w:fldChar w:fldCharType="separate"/>
    </w:r>
    <w:proofErr w:type="spellStart"/>
    <w:r w:rsidR="00A963B6" w:rsidRPr="00A963B6">
      <w:rPr>
        <w:rFonts w:ascii="Frutiger 55 Roman" w:hAnsi="Frutiger 55 Roman"/>
        <w:bCs/>
        <w:lang w:val="de-DE"/>
      </w:rPr>
      <w:t>Aemättlistrasse</w:t>
    </w:r>
    <w:proofErr w:type="spellEnd"/>
    <w:r w:rsidR="00A963B6" w:rsidRPr="00A963B6">
      <w:rPr>
        <w:rFonts w:ascii="Frutiger 55 Roman" w:hAnsi="Frutiger 55 Roman"/>
        <w:bCs/>
        <w:lang w:val="de-DE"/>
      </w:rPr>
      <w:t xml:space="preserve"> 2</w:t>
    </w:r>
    <w:r w:rsidRPr="000F0684">
      <w:rPr>
        <w:rFonts w:ascii="Frutiger 55 Roman" w:hAnsi="Frutiger 55 Roman"/>
      </w:rPr>
      <w:fldChar w:fldCharType="end"/>
    </w:r>
    <w:r w:rsidRPr="000F0684">
      <w:rPr>
        <w:rFonts w:ascii="Frutiger 55 Roman" w:hAnsi="Frutiger 55 Roman"/>
      </w:rPr>
      <w:t xml:space="preserve"> · </w:t>
    </w:r>
    <w:r w:rsidRPr="000F0684">
      <w:rPr>
        <w:rFonts w:ascii="Frutiger 55 Roman" w:hAnsi="Frutiger 55 Roman"/>
      </w:rPr>
      <w:fldChar w:fldCharType="begin"/>
    </w:r>
    <w:r w:rsidRPr="000F0684">
      <w:rPr>
        <w:rFonts w:ascii="Frutiger 55 Roman" w:hAnsi="Frutiger 55 Roman"/>
      </w:rPr>
      <w:instrText xml:space="preserve"> DOCVARIABLE  PLZ  \* MERGEFORMAT </w:instrText>
    </w:r>
    <w:r w:rsidRPr="000F0684">
      <w:rPr>
        <w:rFonts w:ascii="Frutiger 55 Roman" w:hAnsi="Frutiger 55 Roman"/>
      </w:rPr>
      <w:fldChar w:fldCharType="separate"/>
    </w:r>
    <w:r w:rsidR="00A963B6" w:rsidRPr="00A963B6">
      <w:rPr>
        <w:rFonts w:ascii="Frutiger 55 Roman" w:hAnsi="Frutiger 55 Roman"/>
        <w:bCs/>
        <w:lang w:val="de-DE"/>
      </w:rPr>
      <w:t>6370</w:t>
    </w:r>
    <w:r w:rsidRPr="000F0684">
      <w:rPr>
        <w:rFonts w:ascii="Frutiger 55 Roman" w:hAnsi="Frutiger 55 Roman"/>
      </w:rPr>
      <w:fldChar w:fldCharType="end"/>
    </w:r>
    <w:r w:rsidRPr="000F0684">
      <w:rPr>
        <w:rFonts w:ascii="Frutiger 55 Roman" w:hAnsi="Frutiger 55 Roman"/>
      </w:rPr>
      <w:t xml:space="preserve"> </w:t>
    </w:r>
    <w:r w:rsidRPr="000F0684">
      <w:rPr>
        <w:rFonts w:ascii="Frutiger 55 Roman" w:hAnsi="Frutiger 55 Roman"/>
        <w:b/>
      </w:rPr>
      <w:fldChar w:fldCharType="begin"/>
    </w:r>
    <w:r w:rsidRPr="000F0684">
      <w:rPr>
        <w:rFonts w:ascii="Frutiger 55 Roman" w:hAnsi="Frutiger 55 Roman"/>
        <w:b/>
      </w:rPr>
      <w:instrText xml:space="preserve"> DOCVARIABLE  Ort  \* MERGEFORMAT </w:instrText>
    </w:r>
    <w:r w:rsidRPr="000F0684">
      <w:rPr>
        <w:rFonts w:ascii="Frutiger 55 Roman" w:hAnsi="Frutiger 55 Roman"/>
        <w:b/>
      </w:rPr>
      <w:fldChar w:fldCharType="separate"/>
    </w:r>
    <w:r w:rsidR="00A963B6" w:rsidRPr="00A963B6">
      <w:rPr>
        <w:rFonts w:ascii="Frutiger 55 Roman" w:hAnsi="Frutiger 55 Roman"/>
        <w:b/>
        <w:bCs/>
        <w:lang w:val="de-DE"/>
      </w:rPr>
      <w:t>Stans</w:t>
    </w:r>
    <w:r w:rsidRPr="000F0684">
      <w:rPr>
        <w:rFonts w:ascii="Frutiger 55 Roman" w:hAnsi="Frutiger 55 Roman"/>
        <w:b/>
      </w:rPr>
      <w:fldChar w:fldCharType="end"/>
    </w:r>
  </w:p>
  <w:p w:rsidR="00CF4B69" w:rsidRPr="000F0684" w:rsidRDefault="00CF4B69" w:rsidP="003E47DC">
    <w:pPr>
      <w:pStyle w:val="Fuzeile"/>
      <w:spacing w:after="0"/>
      <w:jc w:val="left"/>
      <w:rPr>
        <w:rFonts w:ascii="Frutiger 55 Roman" w:hAnsi="Frutiger 55 Roman"/>
      </w:rPr>
    </w:pPr>
    <w:r w:rsidRPr="000F0684">
      <w:rPr>
        <w:rFonts w:ascii="Frutiger 55 Roman" w:hAnsi="Frutiger 55 Roman"/>
      </w:rPr>
      <w:t xml:space="preserve">Fon </w:t>
    </w:r>
    <w:r w:rsidRPr="000F0684">
      <w:rPr>
        <w:rFonts w:ascii="Frutiger 55 Roman" w:hAnsi="Frutiger 55 Roman"/>
      </w:rPr>
      <w:fldChar w:fldCharType="begin"/>
    </w:r>
    <w:r w:rsidRPr="000F0684">
      <w:rPr>
        <w:rFonts w:ascii="Frutiger 55 Roman" w:hAnsi="Frutiger 55 Roman"/>
      </w:rPr>
      <w:instrText xml:space="preserve"> DOCVARIABLE  TelNummerBuero  \* MERGEFORMAT </w:instrText>
    </w:r>
    <w:r w:rsidRPr="000F0684">
      <w:rPr>
        <w:rFonts w:ascii="Frutiger 55 Roman" w:hAnsi="Frutiger 55 Roman"/>
      </w:rPr>
      <w:fldChar w:fldCharType="separate"/>
    </w:r>
    <w:r w:rsidR="00A963B6" w:rsidRPr="00A963B6">
      <w:rPr>
        <w:rFonts w:ascii="Frutiger 55 Roman" w:hAnsi="Frutiger 55 Roman"/>
        <w:bCs/>
        <w:lang w:val="de-DE"/>
      </w:rPr>
      <w:t>041 618</w:t>
    </w:r>
    <w:r w:rsidR="00A963B6">
      <w:rPr>
        <w:rFonts w:ascii="Frutiger 55 Roman" w:hAnsi="Frutiger 55 Roman"/>
      </w:rPr>
      <w:t xml:space="preserve"> 61 10</w:t>
    </w:r>
    <w:r w:rsidRPr="000F0684">
      <w:rPr>
        <w:rFonts w:ascii="Frutiger 55 Roman" w:hAnsi="Frutiger 55 Roman"/>
      </w:rPr>
      <w:fldChar w:fldCharType="end"/>
    </w:r>
    <w:r w:rsidRPr="000F0684">
      <w:rPr>
        <w:rFonts w:ascii="Frutiger 55 Roman" w:hAnsi="Frutiger 55 Roman"/>
      </w:rPr>
      <w:t xml:space="preserve"> · Fax </w:t>
    </w:r>
    <w:r w:rsidRPr="000F0684">
      <w:rPr>
        <w:rFonts w:ascii="Frutiger 55 Roman" w:hAnsi="Frutiger 55 Roman"/>
      </w:rPr>
      <w:fldChar w:fldCharType="begin"/>
    </w:r>
    <w:r w:rsidRPr="000F0684">
      <w:rPr>
        <w:rFonts w:ascii="Frutiger 55 Roman" w:hAnsi="Frutiger 55 Roman"/>
      </w:rPr>
      <w:instrText xml:space="preserve"> DOCVARIABLE  FaxNummerBuero  \* MERGEFORMAT </w:instrText>
    </w:r>
    <w:r w:rsidRPr="000F0684">
      <w:rPr>
        <w:rFonts w:ascii="Frutiger 55 Roman" w:hAnsi="Frutiger 55 Roman"/>
      </w:rPr>
      <w:fldChar w:fldCharType="separate"/>
    </w:r>
    <w:r w:rsidR="00A963B6" w:rsidRPr="00A963B6">
      <w:rPr>
        <w:rFonts w:ascii="Frutiger 55 Roman" w:hAnsi="Frutiger 55 Roman"/>
        <w:bCs/>
        <w:lang w:val="de-DE"/>
      </w:rPr>
      <w:t>041 618</w:t>
    </w:r>
    <w:r w:rsidR="00A963B6">
      <w:rPr>
        <w:rFonts w:ascii="Frutiger 55 Roman" w:hAnsi="Frutiger 55 Roman"/>
      </w:rPr>
      <w:t xml:space="preserve"> 61 12</w:t>
    </w:r>
    <w:r w:rsidRPr="000F0684">
      <w:rPr>
        <w:rFonts w:ascii="Frutiger 55 Roman" w:hAnsi="Frutiger 55 Roman"/>
      </w:rPr>
      <w:fldChar w:fldCharType="end"/>
    </w:r>
  </w:p>
  <w:p w:rsidR="00CF4B69" w:rsidRPr="003E47DC" w:rsidRDefault="00A963B6" w:rsidP="003E47DC">
    <w:pPr>
      <w:pStyle w:val="Fuzeile"/>
      <w:spacing w:after="0"/>
      <w:jc w:val="left"/>
      <w:rPr>
        <w:rFonts w:ascii="Frutiger 55 Roman" w:hAnsi="Frutiger 55 Roman"/>
      </w:rPr>
    </w:pPr>
    <w:hyperlink r:id="rId1" w:history="1">
      <w:r w:rsidR="00CF4B69" w:rsidRPr="000F0684">
        <w:rPr>
          <w:rStyle w:val="Hyperlink"/>
          <w:rFonts w:ascii="Frutiger 55 Roman" w:hAnsi="Frutiger 55 Roman"/>
          <w:color w:val="auto"/>
          <w:u w:val="none"/>
        </w:rPr>
        <w:t>www.trigonet.ch</w:t>
      </w:r>
    </w:hyperlink>
    <w:r w:rsidR="00CF4B69" w:rsidRPr="000F0684">
      <w:rPr>
        <w:rFonts w:ascii="Frutiger 55 Roman" w:hAnsi="Frutiger 55 Roman"/>
      </w:rPr>
      <w:t xml:space="preserve"> · </w:t>
    </w:r>
    <w:r w:rsidR="00CF4B69" w:rsidRPr="000F0684">
      <w:rPr>
        <w:rFonts w:ascii="Frutiger 55 Roman" w:hAnsi="Frutiger 55 Roman"/>
      </w:rPr>
      <w:fldChar w:fldCharType="begin"/>
    </w:r>
    <w:r w:rsidR="00CF4B69" w:rsidRPr="000F0684">
      <w:rPr>
        <w:rFonts w:ascii="Frutiger 55 Roman" w:hAnsi="Frutiger 55 Roman"/>
      </w:rPr>
      <w:instrText xml:space="preserve"> DOCVARIABLE  MailOrt  \* MERGEFORMAT </w:instrText>
    </w:r>
    <w:r w:rsidR="00CF4B69" w:rsidRPr="000F0684">
      <w:rPr>
        <w:rFonts w:ascii="Frutiger 55 Roman" w:hAnsi="Frutiger 55 Roman"/>
      </w:rPr>
      <w:fldChar w:fldCharType="separate"/>
    </w:r>
    <w:proofErr w:type="spellStart"/>
    <w:r w:rsidRPr="00A963B6">
      <w:rPr>
        <w:rFonts w:ascii="Frutiger 55 Roman" w:hAnsi="Frutiger 55 Roman"/>
        <w:bCs/>
        <w:lang w:val="de-DE"/>
      </w:rPr>
      <w:t>stans</w:t>
    </w:r>
    <w:proofErr w:type="spellEnd"/>
    <w:r w:rsidR="00CF4B69" w:rsidRPr="000F0684">
      <w:rPr>
        <w:rFonts w:ascii="Frutiger 55 Roman" w:hAnsi="Frutiger 55 Roman"/>
      </w:rPr>
      <w:fldChar w:fldCharType="end"/>
    </w:r>
    <w:r w:rsidR="00CF4B69" w:rsidRPr="000F0684">
      <w:rPr>
        <w:rFonts w:ascii="Frutiger 55 Roman" w:hAnsi="Frutiger 55 Roman"/>
      </w:rPr>
      <w:t>@trigonet.ch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3B6" w:rsidRDefault="00A963B6" w:rsidP="00E6009B">
      <w:r>
        <w:separator/>
      </w:r>
    </w:p>
  </w:footnote>
  <w:footnote w:type="continuationSeparator" w:id="0">
    <w:p w:rsidR="00A963B6" w:rsidRDefault="00A963B6" w:rsidP="00E60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B69" w:rsidRDefault="00A963B6" w:rsidP="00186B08">
    <w:pPr>
      <w:pStyle w:val="Kopfzeile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65328" o:spid="_x0000_s2067" type="#_x0000_t75" style="position:absolute;left:0;text-align:left;margin-left:0;margin-top:0;width:595.45pt;height:841.9pt;z-index:-251654144;mso-position-horizontal:center;mso-position-horizontal-relative:margin;mso-position-vertical:center;mso-position-vertical-relative:margin" o:allowincell="f">
          <v:imagedata r:id="rId1" o:title="20131025_Word2010-Wasserzeich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B69" w:rsidRPr="00186B08" w:rsidRDefault="00A963B6" w:rsidP="00186B08">
    <w:pPr>
      <w:pStyle w:val="Kopfzeile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65329" o:spid="_x0000_s2068" type="#_x0000_t75" style="position:absolute;left:0;text-align:left;margin-left:0;margin-top:0;width:595.45pt;height:841.9pt;z-index:-251653120;mso-position-horizontal:center;mso-position-horizontal-relative:margin;mso-position-vertical:center;mso-position-vertical-relative:margin" o:allowincell="f">
          <v:imagedata r:id="rId1" o:title="20131025_Word2010-Wasserzeichen"/>
          <w10:wrap anchorx="margin" anchory="margin"/>
        </v:shape>
      </w:pict>
    </w:r>
    <w:r w:rsidR="00CF4B69" w:rsidRPr="00186B08">
      <w:tab/>
    </w:r>
    <w:r w:rsidR="00CF4B69" w:rsidRPr="00186B08">
      <w:tab/>
      <w:t xml:space="preserve">Seite </w:t>
    </w:r>
    <w:r w:rsidR="00CF4B69" w:rsidRPr="00186B08">
      <w:fldChar w:fldCharType="begin"/>
    </w:r>
    <w:r w:rsidR="00CF4B69" w:rsidRPr="00186B08">
      <w:instrText xml:space="preserve"> PAGE  \* Arabic  \* MERGEFORMAT </w:instrText>
    </w:r>
    <w:r w:rsidR="00CF4B69" w:rsidRPr="00186B08">
      <w:fldChar w:fldCharType="separate"/>
    </w:r>
    <w:r>
      <w:t>2</w:t>
    </w:r>
    <w:r w:rsidR="00CF4B69" w:rsidRPr="00186B08">
      <w:fldChar w:fldCharType="end"/>
    </w:r>
    <w:r w:rsidR="00CF4B69" w:rsidRPr="00186B08">
      <w:t xml:space="preserve"> von </w:t>
    </w:r>
    <w:fldSimple w:instr=" NUMPAGES  \* Arabic  \* MERGEFORMAT ">
      <w:r>
        <w:t>3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B69" w:rsidRDefault="00A963B6" w:rsidP="00186B08">
    <w:pPr>
      <w:pStyle w:val="Kopfzeile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65327" o:spid="_x0000_s2066" type="#_x0000_t75" style="position:absolute;left:0;text-align:left;margin-left:-70.2pt;margin-top:-70pt;width:595.45pt;height:841.9pt;z-index:-251655168;mso-position-horizontal-relative:margin;mso-position-vertical-relative:margin" o:allowincell="f">
          <v:imagedata r:id="rId1" o:title="20131025_Word2010-Wasserzeichen"/>
          <w10:wrap anchorx="margin" anchory="margin"/>
        </v:shape>
      </w:pict>
    </w:r>
    <w:r w:rsidR="00057DA6">
      <mc:AlternateContent>
        <mc:Choice Requires="wps">
          <w:drawing>
            <wp:anchor distT="0" distB="0" distL="114300" distR="114300" simplePos="0" relativeHeight="251660288" behindDoc="0" locked="0" layoutInCell="1" allowOverlap="1" wp14:anchorId="0AA7A61F" wp14:editId="5C9CA0D1">
              <wp:simplePos x="0" y="0"/>
              <wp:positionH relativeFrom="page">
                <wp:posOffset>180340</wp:posOffset>
              </wp:positionH>
              <wp:positionV relativeFrom="page">
                <wp:posOffset>3816350</wp:posOffset>
              </wp:positionV>
              <wp:extent cx="108000" cy="0"/>
              <wp:effectExtent l="0" t="0" r="25400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300.5pt" to="22.7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" strokecolor="#a5a5a5 [2092]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22E07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A2239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64613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E72F6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7081D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FE6F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70F1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1A2BE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A86ED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322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AE3086"/>
    <w:multiLevelType w:val="hybridMultilevel"/>
    <w:tmpl w:val="D4122D80"/>
    <w:lvl w:ilvl="0" w:tplc="DAE2B93E">
      <w:start w:val="1"/>
      <w:numFmt w:val="lowerLetter"/>
      <w:lvlText w:val="%1)"/>
      <w:lvlJc w:val="left"/>
      <w:pPr>
        <w:ind w:left="2700" w:hanging="360"/>
      </w:pPr>
    </w:lvl>
    <w:lvl w:ilvl="1" w:tplc="08070019" w:tentative="1">
      <w:start w:val="1"/>
      <w:numFmt w:val="lowerLetter"/>
      <w:lvlText w:val="%2."/>
      <w:lvlJc w:val="left"/>
      <w:pPr>
        <w:ind w:left="3420" w:hanging="360"/>
      </w:pPr>
    </w:lvl>
    <w:lvl w:ilvl="2" w:tplc="0807001B" w:tentative="1">
      <w:start w:val="1"/>
      <w:numFmt w:val="lowerRoman"/>
      <w:lvlText w:val="%3."/>
      <w:lvlJc w:val="right"/>
      <w:pPr>
        <w:ind w:left="4140" w:hanging="180"/>
      </w:pPr>
    </w:lvl>
    <w:lvl w:ilvl="3" w:tplc="0807000F" w:tentative="1">
      <w:start w:val="1"/>
      <w:numFmt w:val="decimal"/>
      <w:lvlText w:val="%4."/>
      <w:lvlJc w:val="left"/>
      <w:pPr>
        <w:ind w:left="4860" w:hanging="360"/>
      </w:pPr>
    </w:lvl>
    <w:lvl w:ilvl="4" w:tplc="08070019" w:tentative="1">
      <w:start w:val="1"/>
      <w:numFmt w:val="lowerLetter"/>
      <w:lvlText w:val="%5."/>
      <w:lvlJc w:val="left"/>
      <w:pPr>
        <w:ind w:left="5580" w:hanging="360"/>
      </w:pPr>
    </w:lvl>
    <w:lvl w:ilvl="5" w:tplc="0807001B" w:tentative="1">
      <w:start w:val="1"/>
      <w:numFmt w:val="lowerRoman"/>
      <w:lvlText w:val="%6."/>
      <w:lvlJc w:val="right"/>
      <w:pPr>
        <w:ind w:left="6300" w:hanging="180"/>
      </w:pPr>
    </w:lvl>
    <w:lvl w:ilvl="6" w:tplc="0807000F" w:tentative="1">
      <w:start w:val="1"/>
      <w:numFmt w:val="decimal"/>
      <w:lvlText w:val="%7."/>
      <w:lvlJc w:val="left"/>
      <w:pPr>
        <w:ind w:left="7020" w:hanging="360"/>
      </w:pPr>
    </w:lvl>
    <w:lvl w:ilvl="7" w:tplc="08070019" w:tentative="1">
      <w:start w:val="1"/>
      <w:numFmt w:val="lowerLetter"/>
      <w:lvlText w:val="%8."/>
      <w:lvlJc w:val="left"/>
      <w:pPr>
        <w:ind w:left="7740" w:hanging="360"/>
      </w:pPr>
    </w:lvl>
    <w:lvl w:ilvl="8" w:tplc="0807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>
    <w:nsid w:val="1AD46157"/>
    <w:multiLevelType w:val="multilevel"/>
    <w:tmpl w:val="31A635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8F426BF"/>
    <w:multiLevelType w:val="hybridMultilevel"/>
    <w:tmpl w:val="D96A48EE"/>
    <w:lvl w:ilvl="0" w:tplc="900CC862">
      <w:start w:val="1"/>
      <w:numFmt w:val="bullet"/>
      <w:pStyle w:val="Aufzhlungszeichen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DA57B8"/>
    <w:multiLevelType w:val="hybridMultilevel"/>
    <w:tmpl w:val="3C724578"/>
    <w:lvl w:ilvl="0" w:tplc="6E985044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8312CED8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2D3FC5"/>
    <w:multiLevelType w:val="multilevel"/>
    <w:tmpl w:val="D608AD74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Letter"/>
      <w:pStyle w:val="berschrift3"/>
      <w:lvlText w:val="%3)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74E834B2"/>
    <w:multiLevelType w:val="hybridMultilevel"/>
    <w:tmpl w:val="CCC07CEA"/>
    <w:lvl w:ilvl="0" w:tplc="84B82812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1"/>
  </w:num>
  <w:num w:numId="14">
    <w:abstractNumId w:val="13"/>
  </w:num>
  <w:num w:numId="15">
    <w:abstractNumId w:val="10"/>
  </w:num>
  <w:num w:numId="16">
    <w:abstractNumId w:val="12"/>
  </w:num>
  <w:num w:numId="17">
    <w:abstractNumId w:val="14"/>
    <w:lvlOverride w:ilvl="0">
      <w:lvl w:ilvl="0">
        <w:start w:val="1"/>
        <w:numFmt w:val="decimal"/>
        <w:pStyle w:val="berschrift1"/>
        <w:lvlText w:val="%1.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Letter"/>
        <w:pStyle w:val="berschrift3"/>
        <w:lvlText w:val="%3)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8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nzeigename" w:val="Dellenbach Marco"/>
    <w:docVar w:name="Benutzeranmeldename" w:val="marco.dellenbach"/>
    <w:docVar w:name="Email" w:val="marco.dellenbach@gis-daten.ch"/>
    <w:docVar w:name="FaxNummerBuero" w:val="041 618 61 12"/>
    <w:docVar w:name="Initialen" w:val="Del"/>
    <w:docVar w:name="MailOrt" w:val="stans"/>
    <w:docVar w:name="Nachname" w:val="Dellenbach"/>
    <w:docVar w:name="Ort" w:val="Stans"/>
    <w:docVar w:name="PLZ" w:val="6370"/>
    <w:docVar w:name="Postleitzahl" w:val="[PLZ]"/>
    <w:docVar w:name="Strasse" w:val="Aemättlistrasse 2"/>
    <w:docVar w:name="TelNummerBuero" w:val="041 618 61 10"/>
    <w:docVar w:name="TelNummerDirekt" w:val="041 618 61 32"/>
    <w:docVar w:name="Vorname" w:val="Marco"/>
  </w:docVars>
  <w:rsids>
    <w:rsidRoot w:val="00A963B6"/>
    <w:rsid w:val="00001375"/>
    <w:rsid w:val="000217EF"/>
    <w:rsid w:val="00057DA6"/>
    <w:rsid w:val="0006107D"/>
    <w:rsid w:val="000B152B"/>
    <w:rsid w:val="000E10ED"/>
    <w:rsid w:val="000F0684"/>
    <w:rsid w:val="000F2256"/>
    <w:rsid w:val="00104E41"/>
    <w:rsid w:val="001514A6"/>
    <w:rsid w:val="0018153A"/>
    <w:rsid w:val="00182BBE"/>
    <w:rsid w:val="00186B08"/>
    <w:rsid w:val="001922F3"/>
    <w:rsid w:val="001A2F83"/>
    <w:rsid w:val="001C2997"/>
    <w:rsid w:val="001C4125"/>
    <w:rsid w:val="001C4C19"/>
    <w:rsid w:val="001C59B0"/>
    <w:rsid w:val="001C72F6"/>
    <w:rsid w:val="001D5B85"/>
    <w:rsid w:val="001E6F76"/>
    <w:rsid w:val="00204133"/>
    <w:rsid w:val="00226CC0"/>
    <w:rsid w:val="00257774"/>
    <w:rsid w:val="0026614F"/>
    <w:rsid w:val="00266D90"/>
    <w:rsid w:val="00274F49"/>
    <w:rsid w:val="00276ABA"/>
    <w:rsid w:val="002A2898"/>
    <w:rsid w:val="00301B39"/>
    <w:rsid w:val="00332318"/>
    <w:rsid w:val="00353D30"/>
    <w:rsid w:val="0035710E"/>
    <w:rsid w:val="0037689D"/>
    <w:rsid w:val="0039206C"/>
    <w:rsid w:val="003A7AE0"/>
    <w:rsid w:val="003D250C"/>
    <w:rsid w:val="003D4F44"/>
    <w:rsid w:val="003E47DC"/>
    <w:rsid w:val="00413697"/>
    <w:rsid w:val="00416D3D"/>
    <w:rsid w:val="00437CEC"/>
    <w:rsid w:val="004403EC"/>
    <w:rsid w:val="00455447"/>
    <w:rsid w:val="00457D55"/>
    <w:rsid w:val="00472DFC"/>
    <w:rsid w:val="004B5727"/>
    <w:rsid w:val="004C029D"/>
    <w:rsid w:val="00513DD1"/>
    <w:rsid w:val="00545EC9"/>
    <w:rsid w:val="005A4D99"/>
    <w:rsid w:val="005E3AED"/>
    <w:rsid w:val="005E3FAB"/>
    <w:rsid w:val="005E58CE"/>
    <w:rsid w:val="005E79F1"/>
    <w:rsid w:val="00647242"/>
    <w:rsid w:val="00676BED"/>
    <w:rsid w:val="006808CC"/>
    <w:rsid w:val="006A60CD"/>
    <w:rsid w:val="006D71B0"/>
    <w:rsid w:val="006F4030"/>
    <w:rsid w:val="006F6DB1"/>
    <w:rsid w:val="007530A9"/>
    <w:rsid w:val="00756461"/>
    <w:rsid w:val="00760872"/>
    <w:rsid w:val="007619C3"/>
    <w:rsid w:val="00766602"/>
    <w:rsid w:val="00786257"/>
    <w:rsid w:val="007A6F9F"/>
    <w:rsid w:val="007A717A"/>
    <w:rsid w:val="007B3C0D"/>
    <w:rsid w:val="008133FF"/>
    <w:rsid w:val="00835EAB"/>
    <w:rsid w:val="00843ACF"/>
    <w:rsid w:val="008663F5"/>
    <w:rsid w:val="00874E1C"/>
    <w:rsid w:val="00883F26"/>
    <w:rsid w:val="008A6506"/>
    <w:rsid w:val="008B737F"/>
    <w:rsid w:val="009121E5"/>
    <w:rsid w:val="00916367"/>
    <w:rsid w:val="00973CC5"/>
    <w:rsid w:val="009943B0"/>
    <w:rsid w:val="009C28D9"/>
    <w:rsid w:val="009C6AD5"/>
    <w:rsid w:val="009E3EA6"/>
    <w:rsid w:val="00A12017"/>
    <w:rsid w:val="00A13E1C"/>
    <w:rsid w:val="00A30CAC"/>
    <w:rsid w:val="00A36418"/>
    <w:rsid w:val="00A50E58"/>
    <w:rsid w:val="00A92F6D"/>
    <w:rsid w:val="00A963B6"/>
    <w:rsid w:val="00AB2AAC"/>
    <w:rsid w:val="00AB46F3"/>
    <w:rsid w:val="00AC514F"/>
    <w:rsid w:val="00B104C8"/>
    <w:rsid w:val="00B12276"/>
    <w:rsid w:val="00B26CCA"/>
    <w:rsid w:val="00B44180"/>
    <w:rsid w:val="00B97689"/>
    <w:rsid w:val="00BA533F"/>
    <w:rsid w:val="00BF18D1"/>
    <w:rsid w:val="00C276C7"/>
    <w:rsid w:val="00C65C54"/>
    <w:rsid w:val="00CA529A"/>
    <w:rsid w:val="00CA7EA0"/>
    <w:rsid w:val="00CB3C07"/>
    <w:rsid w:val="00CF4B69"/>
    <w:rsid w:val="00CF547F"/>
    <w:rsid w:val="00D03182"/>
    <w:rsid w:val="00D20BCB"/>
    <w:rsid w:val="00D324B2"/>
    <w:rsid w:val="00D553BA"/>
    <w:rsid w:val="00DB446B"/>
    <w:rsid w:val="00E6009B"/>
    <w:rsid w:val="00E66305"/>
    <w:rsid w:val="00E75E74"/>
    <w:rsid w:val="00E975B9"/>
    <w:rsid w:val="00EA4398"/>
    <w:rsid w:val="00EC2B2F"/>
    <w:rsid w:val="00EC5971"/>
    <w:rsid w:val="00EE59ED"/>
    <w:rsid w:val="00F314EC"/>
    <w:rsid w:val="00F42036"/>
    <w:rsid w:val="00F539EE"/>
    <w:rsid w:val="00F63D49"/>
    <w:rsid w:val="00F703A1"/>
    <w:rsid w:val="00F85E46"/>
    <w:rsid w:val="00F87FF6"/>
    <w:rsid w:val="00FA1FEF"/>
    <w:rsid w:val="00FB6BB7"/>
    <w:rsid w:val="00FB7E54"/>
    <w:rsid w:val="00F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Title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F4B69"/>
    <w:pPr>
      <w:spacing w:after="120"/>
      <w:jc w:val="both"/>
    </w:pPr>
    <w:rPr>
      <w:rFonts w:ascii="Frutiger 45 Light" w:hAnsi="Frutiger 45 Light"/>
      <w:sz w:val="22"/>
      <w:szCs w:val="22"/>
    </w:rPr>
  </w:style>
  <w:style w:type="paragraph" w:styleId="berschrift1">
    <w:name w:val="heading 1"/>
    <w:basedOn w:val="Standard"/>
    <w:next w:val="Standard"/>
    <w:link w:val="berschrift1Zchn"/>
    <w:qFormat/>
    <w:rsid w:val="00266D90"/>
    <w:pPr>
      <w:numPr>
        <w:numId w:val="1"/>
      </w:numPr>
      <w:spacing w:before="80" w:after="80"/>
      <w:outlineLvl w:val="0"/>
    </w:pPr>
    <w:rPr>
      <w:b/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266D90"/>
    <w:pPr>
      <w:numPr>
        <w:ilvl w:val="1"/>
        <w:numId w:val="1"/>
      </w:numPr>
      <w:spacing w:before="120" w:after="8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266D90"/>
    <w:pPr>
      <w:numPr>
        <w:ilvl w:val="2"/>
        <w:numId w:val="17"/>
      </w:numPr>
      <w:spacing w:before="80" w:after="80"/>
      <w:outlineLvl w:val="2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186B08"/>
    <w:pPr>
      <w:tabs>
        <w:tab w:val="center" w:pos="4536"/>
        <w:tab w:val="right" w:pos="9072"/>
      </w:tabs>
    </w:pPr>
    <w:rPr>
      <w:noProof/>
    </w:rPr>
  </w:style>
  <w:style w:type="character" w:customStyle="1" w:styleId="KopfzeileZchn">
    <w:name w:val="Kopfzeile Zchn"/>
    <w:basedOn w:val="Absatz-Standardschriftart"/>
    <w:link w:val="Kopfzeile"/>
    <w:rsid w:val="00186B08"/>
    <w:rPr>
      <w:rFonts w:ascii="Frutiger 45 Light" w:hAnsi="Frutiger 45 Light"/>
      <w:noProof/>
      <w:sz w:val="22"/>
      <w:szCs w:val="22"/>
    </w:rPr>
  </w:style>
  <w:style w:type="paragraph" w:styleId="Fuzeile">
    <w:name w:val="footer"/>
    <w:basedOn w:val="Standard"/>
    <w:link w:val="FuzeileZchn"/>
    <w:rsid w:val="00760872"/>
    <w:pPr>
      <w:tabs>
        <w:tab w:val="center" w:pos="4536"/>
        <w:tab w:val="right" w:pos="9072"/>
      </w:tabs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rsid w:val="00760872"/>
    <w:rPr>
      <w:rFonts w:ascii="Frutiger 45 Light" w:hAnsi="Frutiger 45 Light"/>
      <w:sz w:val="16"/>
      <w:szCs w:val="16"/>
    </w:rPr>
  </w:style>
  <w:style w:type="table" w:styleId="Tabellenraster">
    <w:name w:val="Table Grid"/>
    <w:basedOn w:val="NormaleTabelle"/>
    <w:rsid w:val="00416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41369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1369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qFormat/>
    <w:rsid w:val="0039206C"/>
    <w:pPr>
      <w:spacing w:after="480"/>
    </w:pPr>
    <w:rPr>
      <w:b/>
      <w:sz w:val="40"/>
      <w:szCs w:val="40"/>
    </w:rPr>
  </w:style>
  <w:style w:type="character" w:customStyle="1" w:styleId="TitelZchn">
    <w:name w:val="Titel Zchn"/>
    <w:basedOn w:val="Absatz-Standardschriftart"/>
    <w:link w:val="Titel"/>
    <w:rsid w:val="0039206C"/>
    <w:rPr>
      <w:rFonts w:ascii="Frutiger 45 Light" w:hAnsi="Frutiger 45 Light"/>
      <w:b/>
      <w:sz w:val="40"/>
      <w:szCs w:val="40"/>
    </w:rPr>
  </w:style>
  <w:style w:type="character" w:customStyle="1" w:styleId="berschrift1Zchn">
    <w:name w:val="Überschrift 1 Zchn"/>
    <w:basedOn w:val="Absatz-Standardschriftart"/>
    <w:link w:val="berschrift1"/>
    <w:rsid w:val="00266D90"/>
    <w:rPr>
      <w:rFonts w:ascii="Frutiger 45 Light" w:hAnsi="Frutiger 45 Light"/>
      <w:b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266D90"/>
    <w:rPr>
      <w:rFonts w:ascii="Frutiger 45 Light" w:hAnsi="Frutiger 45 Light"/>
      <w:i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266D90"/>
    <w:rPr>
      <w:rFonts w:ascii="Frutiger 45 Light" w:hAnsi="Frutiger 45 Light"/>
      <w:b/>
      <w:sz w:val="22"/>
      <w:szCs w:val="22"/>
    </w:rPr>
  </w:style>
  <w:style w:type="paragraph" w:styleId="Listenabsatz">
    <w:name w:val="List Paragraph"/>
    <w:basedOn w:val="Standard"/>
    <w:uiPriority w:val="34"/>
    <w:rsid w:val="00760872"/>
    <w:pPr>
      <w:ind w:left="720"/>
      <w:contextualSpacing/>
    </w:pPr>
  </w:style>
  <w:style w:type="paragraph" w:styleId="Aufzhlungszeichen">
    <w:name w:val="List Bullet"/>
    <w:basedOn w:val="Listenabsatz"/>
    <w:qFormat/>
    <w:rsid w:val="00760872"/>
    <w:pPr>
      <w:numPr>
        <w:numId w:val="16"/>
      </w:numPr>
    </w:pPr>
  </w:style>
  <w:style w:type="paragraph" w:customStyle="1" w:styleId="OrtDatum">
    <w:name w:val="Ort_Datum"/>
    <w:basedOn w:val="Standard"/>
    <w:rsid w:val="0026614F"/>
    <w:pPr>
      <w:spacing w:after="360"/>
    </w:pPr>
  </w:style>
  <w:style w:type="paragraph" w:customStyle="1" w:styleId="Dokumentenpfad">
    <w:name w:val="Dokumentenpfad"/>
    <w:basedOn w:val="Standard"/>
    <w:rsid w:val="00257774"/>
    <w:pPr>
      <w:spacing w:after="0"/>
    </w:pPr>
    <w:rPr>
      <w:i/>
      <w:sz w:val="16"/>
      <w:szCs w:val="16"/>
    </w:rPr>
  </w:style>
  <w:style w:type="paragraph" w:customStyle="1" w:styleId="Telefon">
    <w:name w:val="Telefon"/>
    <w:basedOn w:val="Dokumentenpfad"/>
    <w:rsid w:val="007530A9"/>
  </w:style>
  <w:style w:type="character" w:styleId="Hyperlink">
    <w:name w:val="Hyperlink"/>
    <w:basedOn w:val="Absatz-Standardschriftart"/>
    <w:uiPriority w:val="99"/>
    <w:rsid w:val="00E6009B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883F26"/>
    <w:rPr>
      <w:color w:val="808080"/>
    </w:rPr>
  </w:style>
  <w:style w:type="paragraph" w:customStyle="1" w:styleId="TabelleStandard">
    <w:name w:val="Tabelle_Standard"/>
    <w:basedOn w:val="Standard"/>
    <w:rsid w:val="003A7AE0"/>
    <w:pPr>
      <w:spacing w:after="0"/>
    </w:pPr>
  </w:style>
  <w:style w:type="paragraph" w:customStyle="1" w:styleId="TabelleBetreff">
    <w:name w:val="Tabelle_Betreff"/>
    <w:basedOn w:val="Standard"/>
    <w:rsid w:val="003A7AE0"/>
    <w:pPr>
      <w:spacing w:before="80" w:after="80"/>
    </w:pPr>
    <w:rPr>
      <w:b/>
    </w:rPr>
  </w:style>
  <w:style w:type="paragraph" w:customStyle="1" w:styleId="TabelleBetreff-Text">
    <w:name w:val="Tabelle_Betreff-Text"/>
    <w:basedOn w:val="TabelleBetreff"/>
    <w:rsid w:val="003A7AE0"/>
    <w:rPr>
      <w:i/>
      <w:sz w:val="26"/>
      <w:szCs w:val="26"/>
    </w:rPr>
  </w:style>
  <w:style w:type="paragraph" w:customStyle="1" w:styleId="TabelleStandard-Text">
    <w:name w:val="Tabelle_Standard-Text"/>
    <w:basedOn w:val="TabelleStandard"/>
    <w:rsid w:val="00EE59ED"/>
    <w:rPr>
      <w:i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42036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F4203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F4203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rsid w:val="00F42036"/>
    <w:pPr>
      <w:spacing w:after="100"/>
      <w:ind w:left="440"/>
    </w:pPr>
  </w:style>
  <w:style w:type="paragraph" w:customStyle="1" w:styleId="OrtDatumInit">
    <w:name w:val="Ort_Datum_Init"/>
    <w:basedOn w:val="Standard"/>
    <w:rsid w:val="005E79F1"/>
  </w:style>
  <w:style w:type="paragraph" w:customStyle="1" w:styleId="GrussTrigonet">
    <w:name w:val="GrussTrigonet"/>
    <w:basedOn w:val="Standard"/>
    <w:rsid w:val="00332318"/>
    <w:pPr>
      <w:spacing w:before="600" w:after="960"/>
      <w:jc w:val="left"/>
    </w:pPr>
    <w:rPr>
      <w:szCs w:val="20"/>
    </w:rPr>
  </w:style>
  <w:style w:type="paragraph" w:styleId="Anrede">
    <w:name w:val="Salutation"/>
    <w:basedOn w:val="Standard"/>
    <w:next w:val="Standard"/>
    <w:link w:val="AnredeZchn"/>
    <w:rsid w:val="009C28D9"/>
    <w:pPr>
      <w:spacing w:after="360"/>
    </w:pPr>
  </w:style>
  <w:style w:type="character" w:customStyle="1" w:styleId="AnredeZchn">
    <w:name w:val="Anrede Zchn"/>
    <w:basedOn w:val="Absatz-Standardschriftart"/>
    <w:link w:val="Anrede"/>
    <w:rsid w:val="009C28D9"/>
    <w:rPr>
      <w:rFonts w:ascii="Frutiger 45 Light" w:hAnsi="Frutiger 45 Light"/>
      <w:sz w:val="22"/>
      <w:szCs w:val="22"/>
    </w:rPr>
  </w:style>
  <w:style w:type="paragraph" w:customStyle="1" w:styleId="AdressleisteFirma">
    <w:name w:val="AdressleisteFirma"/>
    <w:basedOn w:val="Standard"/>
    <w:rsid w:val="00FB6BB7"/>
    <w:pPr>
      <w:spacing w:before="1080" w:after="240"/>
      <w:jc w:val="left"/>
    </w:pPr>
    <w:rPr>
      <w:sz w:val="16"/>
      <w:u w:val="single"/>
    </w:rPr>
  </w:style>
  <w:style w:type="table" w:customStyle="1" w:styleId="Tabellenraster1">
    <w:name w:val="Tabellenraster1"/>
    <w:basedOn w:val="NormaleTabelle"/>
    <w:next w:val="Tabellenraster"/>
    <w:uiPriority w:val="59"/>
    <w:rsid w:val="00676B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e">
    <w:name w:val="Adresse"/>
    <w:basedOn w:val="Standard"/>
    <w:link w:val="AdresseZchn"/>
    <w:rsid w:val="004403EC"/>
    <w:pPr>
      <w:tabs>
        <w:tab w:val="left" w:pos="6946"/>
        <w:tab w:val="right" w:pos="9356"/>
      </w:tabs>
      <w:spacing w:after="0"/>
    </w:pPr>
    <w:rPr>
      <w:rFonts w:eastAsiaTheme="minorHAnsi" w:cstheme="minorBidi"/>
      <w:lang w:eastAsia="en-US"/>
    </w:rPr>
  </w:style>
  <w:style w:type="character" w:customStyle="1" w:styleId="AdresseZchn">
    <w:name w:val="Adresse Zchn"/>
    <w:basedOn w:val="Absatz-Standardschriftart"/>
    <w:link w:val="Adresse"/>
    <w:rsid w:val="004403EC"/>
    <w:rPr>
      <w:rFonts w:ascii="Frutiger 45 Light" w:eastAsiaTheme="minorHAnsi" w:hAnsi="Frutiger 45 Light" w:cstheme="minorBidi"/>
      <w:sz w:val="22"/>
      <w:szCs w:val="22"/>
      <w:lang w:eastAsia="en-US"/>
    </w:rPr>
  </w:style>
  <w:style w:type="paragraph" w:customStyle="1" w:styleId="Kontaktdaten">
    <w:name w:val="Kontaktdaten"/>
    <w:basedOn w:val="Standard"/>
    <w:link w:val="KontaktdatenZchn"/>
    <w:rsid w:val="00CA529A"/>
    <w:pPr>
      <w:tabs>
        <w:tab w:val="left" w:pos="6946"/>
        <w:tab w:val="right" w:pos="9356"/>
      </w:tabs>
      <w:spacing w:after="0"/>
    </w:pPr>
    <w:rPr>
      <w:rFonts w:eastAsiaTheme="minorHAnsi" w:cstheme="minorBidi"/>
      <w:color w:val="000000" w:themeColor="text1"/>
      <w:sz w:val="16"/>
      <w:szCs w:val="16"/>
      <w:lang w:eastAsia="en-US"/>
    </w:rPr>
  </w:style>
  <w:style w:type="character" w:customStyle="1" w:styleId="KontaktdatenZchn">
    <w:name w:val="Kontaktdaten Zchn"/>
    <w:basedOn w:val="Absatz-Standardschriftart"/>
    <w:link w:val="Kontaktdaten"/>
    <w:rsid w:val="00CA529A"/>
    <w:rPr>
      <w:rFonts w:ascii="Frutiger 45 Light" w:eastAsiaTheme="minorHAnsi" w:hAnsi="Frutiger 45 Light" w:cstheme="minorBidi"/>
      <w:color w:val="000000" w:themeColor="text1"/>
      <w:sz w:val="16"/>
      <w:szCs w:val="16"/>
      <w:lang w:eastAsia="en-US"/>
    </w:rPr>
  </w:style>
  <w:style w:type="paragraph" w:customStyle="1" w:styleId="AdresseBeschreibung">
    <w:name w:val="AdresseBeschreibung"/>
    <w:basedOn w:val="Adresse"/>
    <w:rsid w:val="00472DFC"/>
    <w:pPr>
      <w:tabs>
        <w:tab w:val="left" w:pos="4530"/>
      </w:tabs>
    </w:pPr>
  </w:style>
  <w:style w:type="paragraph" w:customStyle="1" w:styleId="KontaktdatenBeschreibung">
    <w:name w:val="KontaktdatenBeschreibung"/>
    <w:basedOn w:val="Kontaktdaten"/>
    <w:rsid w:val="00CF4B69"/>
    <w:rPr>
      <w:i/>
      <w:iCs/>
      <w:color w:val="808080" w:themeColor="background1" w:themeShade="80"/>
    </w:rPr>
  </w:style>
  <w:style w:type="paragraph" w:customStyle="1" w:styleId="KontaktdatenText">
    <w:name w:val="Kontaktdaten_Text"/>
    <w:basedOn w:val="Kontaktdaten"/>
    <w:rsid w:val="00CF4B69"/>
    <w:rPr>
      <w:i/>
      <w:iCs/>
      <w:color w:val="auto"/>
    </w:rPr>
  </w:style>
  <w:style w:type="paragraph" w:customStyle="1" w:styleId="berschrift1ohneNr">
    <w:name w:val="Überschrift1_ohneNr"/>
    <w:basedOn w:val="TabelleBetreff"/>
    <w:qFormat/>
    <w:rsid w:val="00766602"/>
    <w:rPr>
      <w:sz w:val="28"/>
      <w:lang w:eastAsia="de-DE"/>
    </w:rPr>
  </w:style>
  <w:style w:type="paragraph" w:customStyle="1" w:styleId="Betreff">
    <w:name w:val="Betreff"/>
    <w:basedOn w:val="Standard"/>
    <w:rsid w:val="00FB6BB7"/>
    <w:pPr>
      <w:spacing w:before="480" w:after="360"/>
      <w:contextualSpacing/>
    </w:pPr>
    <w:rPr>
      <w:b/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Title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F4B69"/>
    <w:pPr>
      <w:spacing w:after="120"/>
      <w:jc w:val="both"/>
    </w:pPr>
    <w:rPr>
      <w:rFonts w:ascii="Frutiger 45 Light" w:hAnsi="Frutiger 45 Light"/>
      <w:sz w:val="22"/>
      <w:szCs w:val="22"/>
    </w:rPr>
  </w:style>
  <w:style w:type="paragraph" w:styleId="berschrift1">
    <w:name w:val="heading 1"/>
    <w:basedOn w:val="Standard"/>
    <w:next w:val="Standard"/>
    <w:link w:val="berschrift1Zchn"/>
    <w:qFormat/>
    <w:rsid w:val="00266D90"/>
    <w:pPr>
      <w:numPr>
        <w:numId w:val="1"/>
      </w:numPr>
      <w:spacing w:before="80" w:after="80"/>
      <w:outlineLvl w:val="0"/>
    </w:pPr>
    <w:rPr>
      <w:b/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266D90"/>
    <w:pPr>
      <w:numPr>
        <w:ilvl w:val="1"/>
        <w:numId w:val="1"/>
      </w:numPr>
      <w:spacing w:before="120" w:after="8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266D90"/>
    <w:pPr>
      <w:numPr>
        <w:ilvl w:val="2"/>
        <w:numId w:val="17"/>
      </w:numPr>
      <w:spacing w:before="80" w:after="80"/>
      <w:outlineLvl w:val="2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186B08"/>
    <w:pPr>
      <w:tabs>
        <w:tab w:val="center" w:pos="4536"/>
        <w:tab w:val="right" w:pos="9072"/>
      </w:tabs>
    </w:pPr>
    <w:rPr>
      <w:noProof/>
    </w:rPr>
  </w:style>
  <w:style w:type="character" w:customStyle="1" w:styleId="KopfzeileZchn">
    <w:name w:val="Kopfzeile Zchn"/>
    <w:basedOn w:val="Absatz-Standardschriftart"/>
    <w:link w:val="Kopfzeile"/>
    <w:rsid w:val="00186B08"/>
    <w:rPr>
      <w:rFonts w:ascii="Frutiger 45 Light" w:hAnsi="Frutiger 45 Light"/>
      <w:noProof/>
      <w:sz w:val="22"/>
      <w:szCs w:val="22"/>
    </w:rPr>
  </w:style>
  <w:style w:type="paragraph" w:styleId="Fuzeile">
    <w:name w:val="footer"/>
    <w:basedOn w:val="Standard"/>
    <w:link w:val="FuzeileZchn"/>
    <w:rsid w:val="00760872"/>
    <w:pPr>
      <w:tabs>
        <w:tab w:val="center" w:pos="4536"/>
        <w:tab w:val="right" w:pos="9072"/>
      </w:tabs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rsid w:val="00760872"/>
    <w:rPr>
      <w:rFonts w:ascii="Frutiger 45 Light" w:hAnsi="Frutiger 45 Light"/>
      <w:sz w:val="16"/>
      <w:szCs w:val="16"/>
    </w:rPr>
  </w:style>
  <w:style w:type="table" w:styleId="Tabellenraster">
    <w:name w:val="Table Grid"/>
    <w:basedOn w:val="NormaleTabelle"/>
    <w:rsid w:val="00416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41369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1369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qFormat/>
    <w:rsid w:val="0039206C"/>
    <w:pPr>
      <w:spacing w:after="480"/>
    </w:pPr>
    <w:rPr>
      <w:b/>
      <w:sz w:val="40"/>
      <w:szCs w:val="40"/>
    </w:rPr>
  </w:style>
  <w:style w:type="character" w:customStyle="1" w:styleId="TitelZchn">
    <w:name w:val="Titel Zchn"/>
    <w:basedOn w:val="Absatz-Standardschriftart"/>
    <w:link w:val="Titel"/>
    <w:rsid w:val="0039206C"/>
    <w:rPr>
      <w:rFonts w:ascii="Frutiger 45 Light" w:hAnsi="Frutiger 45 Light"/>
      <w:b/>
      <w:sz w:val="40"/>
      <w:szCs w:val="40"/>
    </w:rPr>
  </w:style>
  <w:style w:type="character" w:customStyle="1" w:styleId="berschrift1Zchn">
    <w:name w:val="Überschrift 1 Zchn"/>
    <w:basedOn w:val="Absatz-Standardschriftart"/>
    <w:link w:val="berschrift1"/>
    <w:rsid w:val="00266D90"/>
    <w:rPr>
      <w:rFonts w:ascii="Frutiger 45 Light" w:hAnsi="Frutiger 45 Light"/>
      <w:b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266D90"/>
    <w:rPr>
      <w:rFonts w:ascii="Frutiger 45 Light" w:hAnsi="Frutiger 45 Light"/>
      <w:i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266D90"/>
    <w:rPr>
      <w:rFonts w:ascii="Frutiger 45 Light" w:hAnsi="Frutiger 45 Light"/>
      <w:b/>
      <w:sz w:val="22"/>
      <w:szCs w:val="22"/>
    </w:rPr>
  </w:style>
  <w:style w:type="paragraph" w:styleId="Listenabsatz">
    <w:name w:val="List Paragraph"/>
    <w:basedOn w:val="Standard"/>
    <w:uiPriority w:val="34"/>
    <w:rsid w:val="00760872"/>
    <w:pPr>
      <w:ind w:left="720"/>
      <w:contextualSpacing/>
    </w:pPr>
  </w:style>
  <w:style w:type="paragraph" w:styleId="Aufzhlungszeichen">
    <w:name w:val="List Bullet"/>
    <w:basedOn w:val="Listenabsatz"/>
    <w:qFormat/>
    <w:rsid w:val="00760872"/>
    <w:pPr>
      <w:numPr>
        <w:numId w:val="16"/>
      </w:numPr>
    </w:pPr>
  </w:style>
  <w:style w:type="paragraph" w:customStyle="1" w:styleId="OrtDatum">
    <w:name w:val="Ort_Datum"/>
    <w:basedOn w:val="Standard"/>
    <w:rsid w:val="0026614F"/>
    <w:pPr>
      <w:spacing w:after="360"/>
    </w:pPr>
  </w:style>
  <w:style w:type="paragraph" w:customStyle="1" w:styleId="Dokumentenpfad">
    <w:name w:val="Dokumentenpfad"/>
    <w:basedOn w:val="Standard"/>
    <w:rsid w:val="00257774"/>
    <w:pPr>
      <w:spacing w:after="0"/>
    </w:pPr>
    <w:rPr>
      <w:i/>
      <w:sz w:val="16"/>
      <w:szCs w:val="16"/>
    </w:rPr>
  </w:style>
  <w:style w:type="paragraph" w:customStyle="1" w:styleId="Telefon">
    <w:name w:val="Telefon"/>
    <w:basedOn w:val="Dokumentenpfad"/>
    <w:rsid w:val="007530A9"/>
  </w:style>
  <w:style w:type="character" w:styleId="Hyperlink">
    <w:name w:val="Hyperlink"/>
    <w:basedOn w:val="Absatz-Standardschriftart"/>
    <w:uiPriority w:val="99"/>
    <w:rsid w:val="00E6009B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883F26"/>
    <w:rPr>
      <w:color w:val="808080"/>
    </w:rPr>
  </w:style>
  <w:style w:type="paragraph" w:customStyle="1" w:styleId="TabelleStandard">
    <w:name w:val="Tabelle_Standard"/>
    <w:basedOn w:val="Standard"/>
    <w:rsid w:val="003A7AE0"/>
    <w:pPr>
      <w:spacing w:after="0"/>
    </w:pPr>
  </w:style>
  <w:style w:type="paragraph" w:customStyle="1" w:styleId="TabelleBetreff">
    <w:name w:val="Tabelle_Betreff"/>
    <w:basedOn w:val="Standard"/>
    <w:rsid w:val="003A7AE0"/>
    <w:pPr>
      <w:spacing w:before="80" w:after="80"/>
    </w:pPr>
    <w:rPr>
      <w:b/>
    </w:rPr>
  </w:style>
  <w:style w:type="paragraph" w:customStyle="1" w:styleId="TabelleBetreff-Text">
    <w:name w:val="Tabelle_Betreff-Text"/>
    <w:basedOn w:val="TabelleBetreff"/>
    <w:rsid w:val="003A7AE0"/>
    <w:rPr>
      <w:i/>
      <w:sz w:val="26"/>
      <w:szCs w:val="26"/>
    </w:rPr>
  </w:style>
  <w:style w:type="paragraph" w:customStyle="1" w:styleId="TabelleStandard-Text">
    <w:name w:val="Tabelle_Standard-Text"/>
    <w:basedOn w:val="TabelleStandard"/>
    <w:rsid w:val="00EE59ED"/>
    <w:rPr>
      <w:i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42036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F4203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F4203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rsid w:val="00F42036"/>
    <w:pPr>
      <w:spacing w:after="100"/>
      <w:ind w:left="440"/>
    </w:pPr>
  </w:style>
  <w:style w:type="paragraph" w:customStyle="1" w:styleId="OrtDatumInit">
    <w:name w:val="Ort_Datum_Init"/>
    <w:basedOn w:val="Standard"/>
    <w:rsid w:val="005E79F1"/>
  </w:style>
  <w:style w:type="paragraph" w:customStyle="1" w:styleId="GrussTrigonet">
    <w:name w:val="GrussTrigonet"/>
    <w:basedOn w:val="Standard"/>
    <w:rsid w:val="00332318"/>
    <w:pPr>
      <w:spacing w:before="600" w:after="960"/>
      <w:jc w:val="left"/>
    </w:pPr>
    <w:rPr>
      <w:szCs w:val="20"/>
    </w:rPr>
  </w:style>
  <w:style w:type="paragraph" w:styleId="Anrede">
    <w:name w:val="Salutation"/>
    <w:basedOn w:val="Standard"/>
    <w:next w:val="Standard"/>
    <w:link w:val="AnredeZchn"/>
    <w:rsid w:val="009C28D9"/>
    <w:pPr>
      <w:spacing w:after="360"/>
    </w:pPr>
  </w:style>
  <w:style w:type="character" w:customStyle="1" w:styleId="AnredeZchn">
    <w:name w:val="Anrede Zchn"/>
    <w:basedOn w:val="Absatz-Standardschriftart"/>
    <w:link w:val="Anrede"/>
    <w:rsid w:val="009C28D9"/>
    <w:rPr>
      <w:rFonts w:ascii="Frutiger 45 Light" w:hAnsi="Frutiger 45 Light"/>
      <w:sz w:val="22"/>
      <w:szCs w:val="22"/>
    </w:rPr>
  </w:style>
  <w:style w:type="paragraph" w:customStyle="1" w:styleId="AdressleisteFirma">
    <w:name w:val="AdressleisteFirma"/>
    <w:basedOn w:val="Standard"/>
    <w:rsid w:val="00FB6BB7"/>
    <w:pPr>
      <w:spacing w:before="1080" w:after="240"/>
      <w:jc w:val="left"/>
    </w:pPr>
    <w:rPr>
      <w:sz w:val="16"/>
      <w:u w:val="single"/>
    </w:rPr>
  </w:style>
  <w:style w:type="table" w:customStyle="1" w:styleId="Tabellenraster1">
    <w:name w:val="Tabellenraster1"/>
    <w:basedOn w:val="NormaleTabelle"/>
    <w:next w:val="Tabellenraster"/>
    <w:uiPriority w:val="59"/>
    <w:rsid w:val="00676B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e">
    <w:name w:val="Adresse"/>
    <w:basedOn w:val="Standard"/>
    <w:link w:val="AdresseZchn"/>
    <w:rsid w:val="004403EC"/>
    <w:pPr>
      <w:tabs>
        <w:tab w:val="left" w:pos="6946"/>
        <w:tab w:val="right" w:pos="9356"/>
      </w:tabs>
      <w:spacing w:after="0"/>
    </w:pPr>
    <w:rPr>
      <w:rFonts w:eastAsiaTheme="minorHAnsi" w:cstheme="minorBidi"/>
      <w:lang w:eastAsia="en-US"/>
    </w:rPr>
  </w:style>
  <w:style w:type="character" w:customStyle="1" w:styleId="AdresseZchn">
    <w:name w:val="Adresse Zchn"/>
    <w:basedOn w:val="Absatz-Standardschriftart"/>
    <w:link w:val="Adresse"/>
    <w:rsid w:val="004403EC"/>
    <w:rPr>
      <w:rFonts w:ascii="Frutiger 45 Light" w:eastAsiaTheme="minorHAnsi" w:hAnsi="Frutiger 45 Light" w:cstheme="minorBidi"/>
      <w:sz w:val="22"/>
      <w:szCs w:val="22"/>
      <w:lang w:eastAsia="en-US"/>
    </w:rPr>
  </w:style>
  <w:style w:type="paragraph" w:customStyle="1" w:styleId="Kontaktdaten">
    <w:name w:val="Kontaktdaten"/>
    <w:basedOn w:val="Standard"/>
    <w:link w:val="KontaktdatenZchn"/>
    <w:rsid w:val="00CA529A"/>
    <w:pPr>
      <w:tabs>
        <w:tab w:val="left" w:pos="6946"/>
        <w:tab w:val="right" w:pos="9356"/>
      </w:tabs>
      <w:spacing w:after="0"/>
    </w:pPr>
    <w:rPr>
      <w:rFonts w:eastAsiaTheme="minorHAnsi" w:cstheme="minorBidi"/>
      <w:color w:val="000000" w:themeColor="text1"/>
      <w:sz w:val="16"/>
      <w:szCs w:val="16"/>
      <w:lang w:eastAsia="en-US"/>
    </w:rPr>
  </w:style>
  <w:style w:type="character" w:customStyle="1" w:styleId="KontaktdatenZchn">
    <w:name w:val="Kontaktdaten Zchn"/>
    <w:basedOn w:val="Absatz-Standardschriftart"/>
    <w:link w:val="Kontaktdaten"/>
    <w:rsid w:val="00CA529A"/>
    <w:rPr>
      <w:rFonts w:ascii="Frutiger 45 Light" w:eastAsiaTheme="minorHAnsi" w:hAnsi="Frutiger 45 Light" w:cstheme="minorBidi"/>
      <w:color w:val="000000" w:themeColor="text1"/>
      <w:sz w:val="16"/>
      <w:szCs w:val="16"/>
      <w:lang w:eastAsia="en-US"/>
    </w:rPr>
  </w:style>
  <w:style w:type="paragraph" w:customStyle="1" w:styleId="AdresseBeschreibung">
    <w:name w:val="AdresseBeschreibung"/>
    <w:basedOn w:val="Adresse"/>
    <w:rsid w:val="00472DFC"/>
    <w:pPr>
      <w:tabs>
        <w:tab w:val="left" w:pos="4530"/>
      </w:tabs>
    </w:pPr>
  </w:style>
  <w:style w:type="paragraph" w:customStyle="1" w:styleId="KontaktdatenBeschreibung">
    <w:name w:val="KontaktdatenBeschreibung"/>
    <w:basedOn w:val="Kontaktdaten"/>
    <w:rsid w:val="00CF4B69"/>
    <w:rPr>
      <w:i/>
      <w:iCs/>
      <w:color w:val="808080" w:themeColor="background1" w:themeShade="80"/>
    </w:rPr>
  </w:style>
  <w:style w:type="paragraph" w:customStyle="1" w:styleId="KontaktdatenText">
    <w:name w:val="Kontaktdaten_Text"/>
    <w:basedOn w:val="Kontaktdaten"/>
    <w:rsid w:val="00CF4B69"/>
    <w:rPr>
      <w:i/>
      <w:iCs/>
      <w:color w:val="auto"/>
    </w:rPr>
  </w:style>
  <w:style w:type="paragraph" w:customStyle="1" w:styleId="berschrift1ohneNr">
    <w:name w:val="Überschrift1_ohneNr"/>
    <w:basedOn w:val="TabelleBetreff"/>
    <w:qFormat/>
    <w:rsid w:val="00766602"/>
    <w:rPr>
      <w:sz w:val="28"/>
      <w:lang w:eastAsia="de-DE"/>
    </w:rPr>
  </w:style>
  <w:style w:type="paragraph" w:customStyle="1" w:styleId="Betreff">
    <w:name w:val="Betreff"/>
    <w:basedOn w:val="Standard"/>
    <w:rsid w:val="00FB6BB7"/>
    <w:pPr>
      <w:spacing w:before="480" w:after="360"/>
      <w:contextualSpacing/>
    </w:pPr>
    <w:rPr>
      <w:b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ca-app.geocentrale.com/oereb/getegrid/?GNSS=46.973220,8.416611" TargetMode="External"/><Relationship Id="rId18" Type="http://schemas.openxmlformats.org/officeDocument/2006/relationships/hyperlink" Target="https://gca-app.geocentrale.com/oereb/getegrid/NW0200001501/945" TargetMode="External"/><Relationship Id="rId26" Type="http://schemas.openxmlformats.org/officeDocument/2006/relationships/hyperlink" Target="https://gca-app.geocentrale.com/oereb/extract/reduced/json/CH710574347858/?response=mimetyp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ca-app.geocentrale.com/oereb/extract/full/pdf/CH710574347858?response=mimetype&amp;appendixAttached=tru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ca-app.geocentrale.com/oereb/getegrid/?XY=2672982.6870916,1199335.1157455" TargetMode="External"/><Relationship Id="rId17" Type="http://schemas.openxmlformats.org/officeDocument/2006/relationships/hyperlink" Target="https://gca-app.geocentrale.com/oereb/extract/reduced/pdf/CH710574347858" TargetMode="External"/><Relationship Id="rId25" Type="http://schemas.openxmlformats.org/officeDocument/2006/relationships/hyperlink" Target="https://gca-app.geocentrale.com/oereb/extract/reduced/pdfa1a/CH710574347858?response=mimetype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ca-app.geocentrale.com/oereb/extract/full/pdf/CH710574347858" TargetMode="External"/><Relationship Id="rId20" Type="http://schemas.openxmlformats.org/officeDocument/2006/relationships/hyperlink" Target="https://gca-app.geocentrale.com/oereb/getegrid/?XY=2672982.6870916,1199335.1157455&amp;radius=100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ca-app.geocentrale.com/oereb/getegrid/NW0200001501/945" TargetMode="External"/><Relationship Id="rId24" Type="http://schemas.openxmlformats.org/officeDocument/2006/relationships/hyperlink" Target="https://gca-app.geocentrale.com/oereb/extract/reduced/pdf/CH710574347858?response=mimetype" TargetMode="External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gca-app.geocentrale.com/oereb/getegrid/6375/Kirchweg" TargetMode="External"/><Relationship Id="rId23" Type="http://schemas.openxmlformats.org/officeDocument/2006/relationships/hyperlink" Target="https://gca-app.geocentrale.com/oereb/extract/reduced/xml/CH710574347858?response=mimetype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gca-app.geocentrale.com/oereb/versions" TargetMode="External"/><Relationship Id="rId19" Type="http://schemas.openxmlformats.org/officeDocument/2006/relationships/hyperlink" Target="https://gca-app.geocentrale.com/oereb/extract/reduced/pdf/NW0200001501/945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ca-app.geocentrale.com/oereb/capabilities" TargetMode="External"/><Relationship Id="rId14" Type="http://schemas.openxmlformats.org/officeDocument/2006/relationships/hyperlink" Target="https://gca-app.geocentrale.com/oereb/getegrid/6375/Kirchweg/12" TargetMode="External"/><Relationship Id="rId22" Type="http://schemas.openxmlformats.org/officeDocument/2006/relationships/hyperlink" Target="https://gca-app.geocentrale.com/oereb/extract/reduced/html/CH710574347858?response=mimetype" TargetMode="External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rigonet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Vorlagen\GIS%20Daten%20AG\Brief_Allgemei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8035624A2242BC8E24C122D480BA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47A41F-B147-47BF-8CB6-7D1CAE7C3DF5}"/>
      </w:docPartPr>
      <w:docPartBody>
        <w:p w:rsidR="00000000" w:rsidRDefault="004C0E18">
          <w:pPr>
            <w:pStyle w:val="0B8035624A2242BC8E24C122D480BA4B"/>
          </w:pPr>
          <w:r>
            <w:rPr>
              <w:rStyle w:val="Platzhaltertext"/>
            </w:rPr>
            <w:t>[Standort]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20B0500000000000000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55 Roman">
    <w:panose1 w:val="020B0500000000000000"/>
    <w:charset w:val="00"/>
    <w:family w:val="swiss"/>
    <w:pitch w:val="variable"/>
    <w:sig w:usb0="8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B8035624A2242BC8E24C122D480BA4B">
    <w:name w:val="0B8035624A2242BC8E24C122D480BA4B"/>
  </w:style>
  <w:style w:type="paragraph" w:customStyle="1" w:styleId="C32CC2BA2C4F410CBE38447E3BB53657">
    <w:name w:val="C32CC2BA2C4F410CBE38447E3BB53657"/>
  </w:style>
  <w:style w:type="paragraph" w:customStyle="1" w:styleId="034D6525FD454E8D8B756588740E96C0">
    <w:name w:val="034D6525FD454E8D8B756588740E96C0"/>
  </w:style>
  <w:style w:type="paragraph" w:customStyle="1" w:styleId="6467D402D63E46B0B0B2AE6DB53D5F19">
    <w:name w:val="6467D402D63E46B0B0B2AE6DB53D5F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B8035624A2242BC8E24C122D480BA4B">
    <w:name w:val="0B8035624A2242BC8E24C122D480BA4B"/>
  </w:style>
  <w:style w:type="paragraph" w:customStyle="1" w:styleId="C32CC2BA2C4F410CBE38447E3BB53657">
    <w:name w:val="C32CC2BA2C4F410CBE38447E3BB53657"/>
  </w:style>
  <w:style w:type="paragraph" w:customStyle="1" w:styleId="034D6525FD454E8D8B756588740E96C0">
    <w:name w:val="034D6525FD454E8D8B756588740E96C0"/>
  </w:style>
  <w:style w:type="paragraph" w:customStyle="1" w:styleId="6467D402D63E46B0B0B2AE6DB53D5F19">
    <w:name w:val="6467D402D63E46B0B0B2AE6DB53D5F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17F20-EDDF-44CB-9616-D3D9792AC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Brief_Allgemein.dotm</Template>
  <TotalTime>0</TotalTime>
  <Pages>1</Pages>
  <Words>57</Words>
  <Characters>3440</Characters>
  <Application>Microsoft Office Word</Application>
  <DocSecurity>0</DocSecurity>
  <Lines>28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Trigonet AG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Dellenbach Marco</dc:creator>
  <cp:lastModifiedBy>Dellenbach Marco</cp:lastModifiedBy>
  <cp:revision>1</cp:revision>
  <cp:lastPrinted>2013-10-25T06:15:00Z</cp:lastPrinted>
  <dcterms:created xsi:type="dcterms:W3CDTF">2017-08-31T19:30:00Z</dcterms:created>
  <dcterms:modified xsi:type="dcterms:W3CDTF">2017-08-31T19:33:00Z</dcterms:modified>
</cp:coreProperties>
</file>